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B181A" w:rsidTr="00773D14">
        <w:tc>
          <w:tcPr>
            <w:tcW w:w="1842" w:type="dxa"/>
          </w:tcPr>
          <w:p w:rsidR="00CB181A" w:rsidRDefault="00CB181A">
            <w:r>
              <w:t>01.10.2019</w:t>
            </w:r>
          </w:p>
        </w:tc>
        <w:tc>
          <w:tcPr>
            <w:tcW w:w="1842" w:type="dxa"/>
          </w:tcPr>
          <w:p w:rsidR="00CB181A" w:rsidRDefault="00CB181A">
            <w:r>
              <w:t xml:space="preserve">Sprint </w:t>
            </w:r>
            <w:proofErr w:type="spellStart"/>
            <w:r>
              <w:t>Planning</w:t>
            </w:r>
            <w:proofErr w:type="spellEnd"/>
            <w:r>
              <w:t xml:space="preserve"> Sprint 1</w:t>
            </w:r>
          </w:p>
        </w:tc>
        <w:tc>
          <w:tcPr>
            <w:tcW w:w="1842" w:type="dxa"/>
          </w:tcPr>
          <w:p w:rsidR="00CB181A" w:rsidRDefault="00CB181A"/>
        </w:tc>
        <w:tc>
          <w:tcPr>
            <w:tcW w:w="1843" w:type="dxa"/>
          </w:tcPr>
          <w:p w:rsidR="00CB181A" w:rsidRDefault="00CB181A"/>
        </w:tc>
        <w:tc>
          <w:tcPr>
            <w:tcW w:w="1843" w:type="dxa"/>
          </w:tcPr>
          <w:p w:rsidR="00CB181A" w:rsidRDefault="00CB181A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02.10.2019-30.10.2019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1</w:t>
            </w:r>
          </w:p>
        </w:tc>
        <w:tc>
          <w:tcPr>
            <w:tcW w:w="1842" w:type="dxa"/>
          </w:tcPr>
          <w:p w:rsidR="008E5983" w:rsidRDefault="008E5983" w:rsidP="008E5983">
            <w:bookmarkStart w:id="0" w:name="_GoBack"/>
            <w:bookmarkEnd w:id="0"/>
            <w:r>
              <w:t xml:space="preserve">inkl. 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31.10.2019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1 Review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04.11.2019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1-Retrospektive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05.11.2019</w:t>
            </w:r>
          </w:p>
        </w:tc>
        <w:tc>
          <w:tcPr>
            <w:tcW w:w="1842" w:type="dxa"/>
          </w:tcPr>
          <w:p w:rsidR="008E5983" w:rsidRDefault="008E5983" w:rsidP="008E5983">
            <w:r>
              <w:t xml:space="preserve">Sprint </w:t>
            </w:r>
            <w:proofErr w:type="spellStart"/>
            <w:r>
              <w:t>Planning</w:t>
            </w:r>
            <w:proofErr w:type="spellEnd"/>
            <w:r>
              <w:t xml:space="preserve"> Sprint 2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06.11.2019-04.12.2019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2</w:t>
            </w:r>
          </w:p>
        </w:tc>
        <w:tc>
          <w:tcPr>
            <w:tcW w:w="1842" w:type="dxa"/>
          </w:tcPr>
          <w:p w:rsidR="008E5983" w:rsidRDefault="008E5983" w:rsidP="008E5983">
            <w:r>
              <w:t xml:space="preserve">Inkl. 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05.12.2019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2 Review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06.12.2019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2 Retrospektive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09.12.2019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 xml:space="preserve">Sprint </w:t>
            </w:r>
            <w:proofErr w:type="spellStart"/>
            <w:r>
              <w:t>Planning</w:t>
            </w:r>
            <w:proofErr w:type="spellEnd"/>
            <w:r>
              <w:t xml:space="preserve"> Sprint 3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10.12.2019-18.12.2019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3</w:t>
            </w:r>
          </w:p>
        </w:tc>
        <w:tc>
          <w:tcPr>
            <w:tcW w:w="1842" w:type="dxa"/>
          </w:tcPr>
          <w:p w:rsidR="008E5983" w:rsidRDefault="008E5983" w:rsidP="008E5983">
            <w:r>
              <w:t xml:space="preserve">Inkl. 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773D14">
        <w:tc>
          <w:tcPr>
            <w:tcW w:w="1842" w:type="dxa"/>
          </w:tcPr>
          <w:p w:rsidR="008E5983" w:rsidRDefault="008E5983" w:rsidP="008E5983">
            <w:r>
              <w:t>19.12.2019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3 Review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CB181A">
        <w:trPr>
          <w:trHeight w:val="359"/>
        </w:trPr>
        <w:tc>
          <w:tcPr>
            <w:tcW w:w="1842" w:type="dxa"/>
          </w:tcPr>
          <w:p w:rsidR="008E5983" w:rsidRDefault="008E5983" w:rsidP="008E5983">
            <w:r>
              <w:t>20.12.2019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Sprint 3 - Retrospektive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  <w:tr w:rsidR="008E5983" w:rsidTr="00CB181A">
        <w:trPr>
          <w:trHeight w:val="359"/>
        </w:trPr>
        <w:tc>
          <w:tcPr>
            <w:tcW w:w="1842" w:type="dxa"/>
          </w:tcPr>
          <w:p w:rsidR="008E5983" w:rsidRDefault="008E5983" w:rsidP="008E5983">
            <w:r>
              <w:t>23.12.2019</w:t>
            </w:r>
          </w:p>
        </w:tc>
        <w:tc>
          <w:tcPr>
            <w:tcW w:w="1842" w:type="dxa"/>
          </w:tcPr>
          <w:p w:rsidR="008E5983" w:rsidRDefault="008E5983" w:rsidP="008E5983">
            <w:r>
              <w:t>Präsentation</w:t>
            </w:r>
          </w:p>
          <w:p w:rsidR="008E5983" w:rsidRDefault="008E5983" w:rsidP="008E5983">
            <w:r>
              <w:t>Beim Kunden</w:t>
            </w:r>
          </w:p>
        </w:tc>
        <w:tc>
          <w:tcPr>
            <w:tcW w:w="1842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  <w:tc>
          <w:tcPr>
            <w:tcW w:w="1843" w:type="dxa"/>
          </w:tcPr>
          <w:p w:rsidR="008E5983" w:rsidRDefault="008E5983" w:rsidP="008E5983"/>
        </w:tc>
      </w:tr>
    </w:tbl>
    <w:p w:rsidR="00B5044B" w:rsidRDefault="008E5983"/>
    <w:sectPr w:rsidR="00B5044B" w:rsidSect="008C00E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9F" w:rsidRDefault="00A3799F" w:rsidP="00CC3ED5">
      <w:pPr>
        <w:spacing w:after="0" w:line="240" w:lineRule="auto"/>
      </w:pPr>
      <w:r>
        <w:separator/>
      </w:r>
    </w:p>
  </w:endnote>
  <w:endnote w:type="continuationSeparator" w:id="0">
    <w:p w:rsidR="00A3799F" w:rsidRDefault="00A3799F" w:rsidP="00CC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9F" w:rsidRDefault="00A3799F" w:rsidP="00CC3ED5">
      <w:pPr>
        <w:spacing w:after="0" w:line="240" w:lineRule="auto"/>
      </w:pPr>
      <w:r>
        <w:separator/>
      </w:r>
    </w:p>
  </w:footnote>
  <w:footnote w:type="continuationSeparator" w:id="0">
    <w:p w:rsidR="00A3799F" w:rsidRDefault="00A3799F" w:rsidP="00CC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ED5" w:rsidRDefault="00CC3ED5">
    <w:pPr>
      <w:pStyle w:val="Kopfzeile"/>
    </w:pPr>
    <w:r>
      <w:t>Zeitplan SEN</w:t>
    </w:r>
    <w:sdt>
      <w:sdtPr>
        <w:id w:val="1021176292"/>
        <w:placeholder>
          <w:docPart w:val="56EDEC2CC8F6465E9216A88C56478608"/>
        </w:placeholder>
        <w:temporary/>
        <w:showingPlcHdr/>
      </w:sdtPr>
      <w:sdtEndPr/>
      <w:sdtContent>
        <w:r>
          <w:t>[Text eingeben]</w:t>
        </w:r>
      </w:sdtContent>
    </w:sdt>
    <w:r>
      <w:ptab w:relativeTo="margin" w:alignment="center" w:leader="none"/>
    </w:r>
    <w:proofErr w:type="spellStart"/>
    <w:r>
      <w:t>C.Schrick</w:t>
    </w:r>
    <w:proofErr w:type="spellEnd"/>
    <w:r>
      <w:ptab w:relativeTo="margin" w:alignment="right" w:leader="none"/>
    </w:r>
    <w:proofErr w:type="spellStart"/>
    <w:r>
      <w:t>P.Meier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D14"/>
    <w:rsid w:val="00260091"/>
    <w:rsid w:val="00773D14"/>
    <w:rsid w:val="008C00E4"/>
    <w:rsid w:val="008E5983"/>
    <w:rsid w:val="00A3799F"/>
    <w:rsid w:val="00CB181A"/>
    <w:rsid w:val="00CC3ED5"/>
    <w:rsid w:val="00D010E4"/>
    <w:rsid w:val="00F821AD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DA58B5-5F51-4B00-8DB6-06F289EB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00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3D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CC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C3ED5"/>
  </w:style>
  <w:style w:type="paragraph" w:styleId="Fuzeile">
    <w:name w:val="footer"/>
    <w:basedOn w:val="Standard"/>
    <w:link w:val="FuzeileZchn"/>
    <w:uiPriority w:val="99"/>
    <w:semiHidden/>
    <w:unhideWhenUsed/>
    <w:rsid w:val="00CC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C3ED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EDEC2CC8F6465E9216A88C564786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C584D2-1455-4F70-9D3A-F525935BC2E6}"/>
      </w:docPartPr>
      <w:docPartBody>
        <w:p w:rsidR="00D145F4" w:rsidRDefault="0075049A" w:rsidP="0075049A">
          <w:pPr>
            <w:pStyle w:val="56EDEC2CC8F6465E9216A88C56478608"/>
          </w:pPr>
          <w:r>
            <w:t>[Text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049A"/>
    <w:rsid w:val="0075049A"/>
    <w:rsid w:val="00B96491"/>
    <w:rsid w:val="00D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6EDEC2CC8F6465E9216A88C56478608">
    <w:name w:val="56EDEC2CC8F6465E9216A88C56478608"/>
    <w:rsid w:val="0075049A"/>
  </w:style>
  <w:style w:type="paragraph" w:customStyle="1" w:styleId="88A8017372924BEB93377E96E58A8E5D">
    <w:name w:val="88A8017372924BEB93377E96E58A8E5D"/>
    <w:rsid w:val="0075049A"/>
  </w:style>
  <w:style w:type="paragraph" w:customStyle="1" w:styleId="84753AD7C0F1453289AC17C47A560F49">
    <w:name w:val="84753AD7C0F1453289AC17C47A560F49"/>
    <w:rsid w:val="00750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FE8BED2.dotm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Schrick Christopher</cp:lastModifiedBy>
  <cp:revision>3</cp:revision>
  <dcterms:created xsi:type="dcterms:W3CDTF">2019-05-08T06:24:00Z</dcterms:created>
  <dcterms:modified xsi:type="dcterms:W3CDTF">2019-05-08T07:56:00Z</dcterms:modified>
</cp:coreProperties>
</file>